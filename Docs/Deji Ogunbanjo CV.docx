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20DEEF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56560D" w14:textId="4A302D2C" w:rsidR="00692703" w:rsidRPr="00CF1A49" w:rsidRDefault="0095707B" w:rsidP="00913946">
            <w:pPr>
              <w:pStyle w:val="Title"/>
            </w:pPr>
            <w:r>
              <w:t xml:space="preserve">Deji </w:t>
            </w:r>
            <w:r>
              <w:rPr>
                <w:rStyle w:val="IntenseEmphasis"/>
              </w:rPr>
              <w:t>Ogunbanjo</w:t>
            </w:r>
          </w:p>
          <w:p w14:paraId="103001A6" w14:textId="7B678D3E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9728597E3894B9C85151BC2EF584D2B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="0095707B">
              <w:t>+234-705-609-1022</w:t>
            </w:r>
          </w:p>
          <w:p w14:paraId="1CBBF760" w14:textId="54E5F070" w:rsidR="00692703" w:rsidRPr="00CF1A49" w:rsidRDefault="000D2E2C" w:rsidP="00913946">
            <w:pPr>
              <w:pStyle w:val="ContactInfoEmphasis"/>
              <w:contextualSpacing w:val="0"/>
            </w:pPr>
            <w:r>
              <w:t>d</w:t>
            </w:r>
            <w:r w:rsidR="0095707B">
              <w:t>ejiogunbanj09@gmail.com</w:t>
            </w:r>
            <w:sdt>
              <w:sdtPr>
                <w:alias w:val="Divider dot:"/>
                <w:tag w:val="Divider dot:"/>
                <w:id w:val="2000459528"/>
                <w:placeholder>
                  <w:docPart w:val="9039AD3964464FD587A050B2C9C9E38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12E59754CD274B468A19A1B38943A45E"/>
                </w:placeholder>
                <w:temporary/>
                <w:showingPlcHdr/>
                <w15:appearance w15:val="hidden"/>
              </w:sdtPr>
              <w:sdtEndPr/>
              <w:sdtContent>
                <w:r w:rsidR="00EB283B" w:rsidRPr="00CF1A49">
                  <w:t>LinkedIn Profile</w:t>
                </w:r>
              </w:sdtContent>
            </w:sdt>
            <w:r w:rsidR="00EB283B">
              <w:t xml:space="preserve"> – Deji Ogunbanjo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AE142F53C4044419C01200317A1B6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EB283B">
              <w:t xml:space="preserve">Portfolio - </w:t>
            </w:r>
            <w:r w:rsidR="00EB283B" w:rsidRPr="00EB283B">
              <w:t>https://bit.ly/3jFdhOE</w:t>
            </w:r>
          </w:p>
        </w:tc>
      </w:tr>
      <w:tr w:rsidR="009571D8" w:rsidRPr="00CF1A49" w14:paraId="3108C16D" w14:textId="77777777" w:rsidTr="00692703">
        <w:tc>
          <w:tcPr>
            <w:tcW w:w="9360" w:type="dxa"/>
            <w:tcMar>
              <w:top w:w="432" w:type="dxa"/>
            </w:tcMar>
          </w:tcPr>
          <w:p w14:paraId="1B94A849" w14:textId="10DF69C9" w:rsidR="001755A8" w:rsidRPr="00CF1A49" w:rsidRDefault="004F7B02" w:rsidP="00913946">
            <w:pPr>
              <w:contextualSpacing w:val="0"/>
            </w:pPr>
            <w:r>
              <w:t>My name Is Deji Ogunbanjo and I am a Front</w:t>
            </w:r>
            <w:r w:rsidR="00EB283B">
              <w:t>-</w:t>
            </w:r>
            <w:r>
              <w:t>end Web Developer with the aim of studying AI and Machine Learning. I have greatly benefited from online learning resources earning many certificates.</w:t>
            </w:r>
          </w:p>
        </w:tc>
      </w:tr>
    </w:tbl>
    <w:p w14:paraId="37F14252" w14:textId="77777777" w:rsidR="004E01EB" w:rsidRPr="00CF1A49" w:rsidRDefault="00E97B3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81DA7B1B1E44321B8F98DCB1DE8B48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9433366" w14:textId="77777777" w:rsidTr="00D66A52">
        <w:tc>
          <w:tcPr>
            <w:tcW w:w="9355" w:type="dxa"/>
          </w:tcPr>
          <w:p w14:paraId="3D8A27D2" w14:textId="6389BD5A" w:rsidR="001D0BF1" w:rsidRPr="00CF1A49" w:rsidRDefault="000C51E7" w:rsidP="001D0BF1">
            <w:pPr>
              <w:pStyle w:val="Heading3"/>
              <w:contextualSpacing w:val="0"/>
              <w:outlineLvl w:val="2"/>
            </w:pPr>
            <w:r>
              <w:t>August 2020</w:t>
            </w:r>
            <w:r w:rsidR="001D0BF1" w:rsidRPr="00CF1A49">
              <w:t xml:space="preserve"> – </w:t>
            </w:r>
            <w:r>
              <w:t>May 2021</w:t>
            </w:r>
          </w:p>
          <w:p w14:paraId="78266992" w14:textId="7784541A" w:rsidR="001D0BF1" w:rsidRPr="00CF1A49" w:rsidRDefault="004F7B02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Branniac Incorporation</w:t>
            </w:r>
          </w:p>
          <w:p w14:paraId="271529B5" w14:textId="77777777" w:rsidR="001E3120" w:rsidRDefault="004F7B02" w:rsidP="004F7B02">
            <w:pPr>
              <w:pStyle w:val="ListParagraph"/>
              <w:numPr>
                <w:ilvl w:val="0"/>
                <w:numId w:val="14"/>
              </w:numPr>
            </w:pPr>
            <w:r>
              <w:t>Lead in the design, development and implementation of the company’s official website.</w:t>
            </w:r>
          </w:p>
          <w:p w14:paraId="7175E93D" w14:textId="77777777" w:rsidR="004F7B02" w:rsidRDefault="004F7B02" w:rsidP="004F7B02">
            <w:pPr>
              <w:pStyle w:val="ListParagraph"/>
              <w:numPr>
                <w:ilvl w:val="0"/>
                <w:numId w:val="14"/>
              </w:numPr>
            </w:pPr>
            <w:r>
              <w:t>Supervised the assessment of all Web materials in order to ensure the quality and accuracy of the website.</w:t>
            </w:r>
          </w:p>
          <w:p w14:paraId="74ACEE69" w14:textId="2C98BE2E" w:rsidR="000C51E7" w:rsidRPr="00CF1A49" w:rsidRDefault="000C51E7" w:rsidP="004F7B02">
            <w:pPr>
              <w:pStyle w:val="ListParagraph"/>
              <w:numPr>
                <w:ilvl w:val="0"/>
                <w:numId w:val="14"/>
              </w:numPr>
            </w:pPr>
            <w:r>
              <w:t>Delegated tasks to the 4 members of the development team and provided counsel on all aspects of the project.</w:t>
            </w:r>
          </w:p>
        </w:tc>
      </w:tr>
      <w:tr w:rsidR="00F61DF9" w:rsidRPr="00CF1A49" w14:paraId="092A4FBB" w14:textId="77777777" w:rsidTr="00F61DF9">
        <w:tc>
          <w:tcPr>
            <w:tcW w:w="9355" w:type="dxa"/>
            <w:tcMar>
              <w:top w:w="216" w:type="dxa"/>
            </w:tcMar>
          </w:tcPr>
          <w:p w14:paraId="12179045" w14:textId="030AA934" w:rsidR="00F61DF9" w:rsidRPr="00CF1A49" w:rsidRDefault="000C51E7" w:rsidP="00F61DF9">
            <w:pPr>
              <w:pStyle w:val="Heading3"/>
              <w:contextualSpacing w:val="0"/>
              <w:outlineLvl w:val="2"/>
            </w:pPr>
            <w:r>
              <w:t>May 2021</w:t>
            </w:r>
            <w:r w:rsidR="00F61DF9" w:rsidRPr="00CF1A49">
              <w:t xml:space="preserve"> – </w:t>
            </w:r>
            <w:r>
              <w:t>Present</w:t>
            </w:r>
          </w:p>
          <w:p w14:paraId="2D067418" w14:textId="5F51ED70" w:rsidR="00F61DF9" w:rsidRPr="00CF1A49" w:rsidRDefault="000C51E7" w:rsidP="00F61DF9">
            <w:pPr>
              <w:pStyle w:val="Heading2"/>
              <w:contextualSpacing w:val="0"/>
              <w:outlineLvl w:val="1"/>
            </w:pPr>
            <w:r>
              <w:t>Freelancer</w:t>
            </w:r>
            <w:r w:rsidR="00F61DF9" w:rsidRPr="00CF1A49">
              <w:t xml:space="preserve">, </w:t>
            </w:r>
          </w:p>
          <w:p w14:paraId="79287117" w14:textId="77777777" w:rsidR="00F61DF9" w:rsidRDefault="000C51E7" w:rsidP="000C51E7">
            <w:pPr>
              <w:pStyle w:val="ListParagraph"/>
              <w:numPr>
                <w:ilvl w:val="0"/>
                <w:numId w:val="15"/>
              </w:numPr>
            </w:pPr>
            <w:r>
              <w:t>Developed 10+ websites with excellent customer feedback</w:t>
            </w:r>
          </w:p>
          <w:p w14:paraId="6BA08C11" w14:textId="6EC31D1E" w:rsidR="000C51E7" w:rsidRDefault="000C51E7" w:rsidP="000C51E7">
            <w:pPr>
              <w:pStyle w:val="ListParagraph"/>
              <w:numPr>
                <w:ilvl w:val="0"/>
                <w:numId w:val="15"/>
              </w:numPr>
            </w:pPr>
            <w:r>
              <w:t>Developed numerous projects (logos, Websites, infographics and ads)</w:t>
            </w:r>
          </w:p>
        </w:tc>
      </w:tr>
    </w:tbl>
    <w:sdt>
      <w:sdtPr>
        <w:alias w:val="Education:"/>
        <w:tag w:val="Education:"/>
        <w:id w:val="-1908763273"/>
        <w:placeholder>
          <w:docPart w:val="74EA7ED6FDFE48E78E6C5319004F314D"/>
        </w:placeholder>
        <w:temporary/>
        <w:showingPlcHdr/>
        <w15:appearance w15:val="hidden"/>
      </w:sdtPr>
      <w:sdtEndPr/>
      <w:sdtContent>
        <w:p w14:paraId="37416D9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3098554" w14:textId="77777777" w:rsidTr="00D66A52">
        <w:tc>
          <w:tcPr>
            <w:tcW w:w="9355" w:type="dxa"/>
          </w:tcPr>
          <w:p w14:paraId="6416C7BF" w14:textId="0C81A231" w:rsidR="001D0BF1" w:rsidRPr="00CF1A49" w:rsidRDefault="000C51E7" w:rsidP="001D0BF1">
            <w:pPr>
              <w:pStyle w:val="Heading3"/>
              <w:contextualSpacing w:val="0"/>
              <w:outlineLvl w:val="2"/>
            </w:pPr>
            <w:r>
              <w:t>2019 -</w:t>
            </w:r>
            <w:r w:rsidR="001D0BF1" w:rsidRPr="00CF1A49">
              <w:t xml:space="preserve"> </w:t>
            </w:r>
            <w:r>
              <w:t>2020</w:t>
            </w:r>
          </w:p>
          <w:p w14:paraId="58F9CE91" w14:textId="4E9FA524" w:rsidR="001D0BF1" w:rsidRPr="00CF1A49" w:rsidRDefault="000C51E7" w:rsidP="001D0BF1">
            <w:pPr>
              <w:pStyle w:val="Heading2"/>
              <w:contextualSpacing w:val="0"/>
              <w:outlineLvl w:val="1"/>
            </w:pPr>
            <w:r>
              <w:t>Online Learning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Udemy.com, codecademy.com, w3schools.com</w:t>
            </w:r>
          </w:p>
          <w:p w14:paraId="027664E6" w14:textId="6FC796A0" w:rsidR="007538DC" w:rsidRPr="00CF1A49" w:rsidRDefault="000C51E7" w:rsidP="007538DC">
            <w:pPr>
              <w:contextualSpacing w:val="0"/>
            </w:pPr>
            <w:r>
              <w:t>I visited many online learning websites and learnt a lot earning 16 certificates in total!</w:t>
            </w:r>
          </w:p>
        </w:tc>
      </w:tr>
      <w:tr w:rsidR="00F61DF9" w:rsidRPr="00CF1A49" w14:paraId="0D68E3A9" w14:textId="77777777" w:rsidTr="00F61DF9">
        <w:tc>
          <w:tcPr>
            <w:tcW w:w="9355" w:type="dxa"/>
            <w:tcMar>
              <w:top w:w="216" w:type="dxa"/>
            </w:tcMar>
          </w:tcPr>
          <w:p w14:paraId="6F4C9CB7" w14:textId="1F10C02C" w:rsidR="00F61DF9" w:rsidRPr="00CF1A49" w:rsidRDefault="000C51E7" w:rsidP="00F61DF9">
            <w:pPr>
              <w:pStyle w:val="Heading3"/>
              <w:contextualSpacing w:val="0"/>
              <w:outlineLvl w:val="2"/>
            </w:pPr>
            <w:r>
              <w:t>2020 -</w:t>
            </w:r>
            <w:r w:rsidR="00F61DF9" w:rsidRPr="00CF1A49">
              <w:t xml:space="preserve"> </w:t>
            </w:r>
            <w:r>
              <w:t>2021</w:t>
            </w:r>
          </w:p>
          <w:p w14:paraId="692507F9" w14:textId="02F6A62C" w:rsidR="00F61DF9" w:rsidRPr="00CF1A49" w:rsidRDefault="000C51E7" w:rsidP="00F61DF9">
            <w:pPr>
              <w:pStyle w:val="Heading2"/>
              <w:contextualSpacing w:val="0"/>
              <w:outlineLvl w:val="1"/>
            </w:pPr>
            <w:r>
              <w:t>Web Development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ekobits ict a</w:t>
            </w:r>
            <w:r w:rsidR="000D2E2C">
              <w:rPr>
                <w:rStyle w:val="SubtleReference"/>
              </w:rPr>
              <w:t>c</w:t>
            </w:r>
            <w:r>
              <w:rPr>
                <w:rStyle w:val="SubtleReference"/>
              </w:rPr>
              <w:t>ademy</w:t>
            </w:r>
          </w:p>
          <w:p w14:paraId="4CAFC016" w14:textId="20CFFDA1" w:rsidR="00F61DF9" w:rsidRDefault="000C51E7" w:rsidP="00F61DF9">
            <w:r>
              <w:t>I also participated in a Web Development course at Ekobits ICT academy earning 3 certificates!</w:t>
            </w:r>
          </w:p>
        </w:tc>
      </w:tr>
    </w:tbl>
    <w:p w14:paraId="0BF291CE" w14:textId="190D4A1B" w:rsidR="00486277" w:rsidRPr="00CF1A49" w:rsidRDefault="004F7B02" w:rsidP="00486277">
      <w:pPr>
        <w:pStyle w:val="Heading1"/>
      </w:pPr>
      <w:r>
        <w:t xml:space="preserve">Skills IN Web Development     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4F7B02" w:rsidRPr="006E1507" w14:paraId="5C7D7C4F" w14:textId="77777777" w:rsidTr="004F7B02">
        <w:tc>
          <w:tcPr>
            <w:tcW w:w="4680" w:type="dxa"/>
          </w:tcPr>
          <w:p w14:paraId="73D04348" w14:textId="3443868A" w:rsidR="004F7B02" w:rsidRPr="006E1507" w:rsidRDefault="004F7B02" w:rsidP="006E1507">
            <w:pPr>
              <w:pStyle w:val="ListBullet"/>
              <w:contextualSpacing w:val="0"/>
            </w:pPr>
            <w:r>
              <w:t>HTML/CSS – 100%</w:t>
            </w:r>
          </w:p>
          <w:p w14:paraId="30BBEA0C" w14:textId="562F79D3" w:rsidR="004F7B02" w:rsidRDefault="004F7B02" w:rsidP="006E1507">
            <w:pPr>
              <w:pStyle w:val="ListBullet"/>
              <w:contextualSpacing w:val="0"/>
            </w:pPr>
            <w:r>
              <w:t>JavaScript – 40%</w:t>
            </w:r>
          </w:p>
          <w:p w14:paraId="4240E296" w14:textId="11BBB51A" w:rsidR="004F7B02" w:rsidRDefault="004F7B02" w:rsidP="006E1507">
            <w:pPr>
              <w:pStyle w:val="ListBullet"/>
              <w:contextualSpacing w:val="0"/>
            </w:pPr>
            <w:r>
              <w:t xml:space="preserve">Python - </w:t>
            </w:r>
            <w:r w:rsidR="000D2E2C">
              <w:t>6</w:t>
            </w:r>
            <w:r>
              <w:t>0%</w:t>
            </w:r>
          </w:p>
          <w:p w14:paraId="17B20AE2" w14:textId="4B17EB93" w:rsidR="004F7B02" w:rsidRPr="006E1507" w:rsidRDefault="004F7B02" w:rsidP="006E1507">
            <w:pPr>
              <w:pStyle w:val="ListBullet"/>
              <w:contextualSpacing w:val="0"/>
            </w:pPr>
            <w:r>
              <w:t>Word press/CMS – 70%</w:t>
            </w:r>
          </w:p>
        </w:tc>
      </w:tr>
    </w:tbl>
    <w:p w14:paraId="5516D69D" w14:textId="3A914E53" w:rsidR="00AD782D" w:rsidRPr="00CF1A49" w:rsidRDefault="00C64F3C" w:rsidP="0062312F">
      <w:pPr>
        <w:pStyle w:val="Heading1"/>
      </w:pPr>
      <w:r>
        <w:t>Summary</w:t>
      </w:r>
    </w:p>
    <w:p w14:paraId="68341ECC" w14:textId="1CE803EF" w:rsidR="00B51D1B" w:rsidRPr="006E1507" w:rsidRDefault="000C51E7" w:rsidP="006E1507">
      <w:r>
        <w:t>I am an innovative and deadline driven Web developer with 3+ years of experience designing and developing user-centered digital material from initial concept to final, polished deliverable projects.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DA3B" w14:textId="77777777" w:rsidR="00E97B3A" w:rsidRDefault="00E97B3A" w:rsidP="0068194B">
      <w:r>
        <w:separator/>
      </w:r>
    </w:p>
    <w:p w14:paraId="70EDEC43" w14:textId="77777777" w:rsidR="00E97B3A" w:rsidRDefault="00E97B3A"/>
    <w:p w14:paraId="728DB694" w14:textId="77777777" w:rsidR="00E97B3A" w:rsidRDefault="00E97B3A"/>
  </w:endnote>
  <w:endnote w:type="continuationSeparator" w:id="0">
    <w:p w14:paraId="0ADEB41F" w14:textId="77777777" w:rsidR="00E97B3A" w:rsidRDefault="00E97B3A" w:rsidP="0068194B">
      <w:r>
        <w:continuationSeparator/>
      </w:r>
    </w:p>
    <w:p w14:paraId="1CB0ACC8" w14:textId="77777777" w:rsidR="00E97B3A" w:rsidRDefault="00E97B3A"/>
    <w:p w14:paraId="40E12BE1" w14:textId="77777777" w:rsidR="00E97B3A" w:rsidRDefault="00E97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528B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E0CA" w14:textId="77777777" w:rsidR="00E97B3A" w:rsidRDefault="00E97B3A" w:rsidP="0068194B">
      <w:r>
        <w:separator/>
      </w:r>
    </w:p>
    <w:p w14:paraId="42357D6C" w14:textId="77777777" w:rsidR="00E97B3A" w:rsidRDefault="00E97B3A"/>
    <w:p w14:paraId="1919827C" w14:textId="77777777" w:rsidR="00E97B3A" w:rsidRDefault="00E97B3A"/>
  </w:footnote>
  <w:footnote w:type="continuationSeparator" w:id="0">
    <w:p w14:paraId="2570BAD9" w14:textId="77777777" w:rsidR="00E97B3A" w:rsidRDefault="00E97B3A" w:rsidP="0068194B">
      <w:r>
        <w:continuationSeparator/>
      </w:r>
    </w:p>
    <w:p w14:paraId="70BCEA60" w14:textId="77777777" w:rsidR="00E97B3A" w:rsidRDefault="00E97B3A"/>
    <w:p w14:paraId="1A786A06" w14:textId="77777777" w:rsidR="00E97B3A" w:rsidRDefault="00E97B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03E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EE3429" wp14:editId="0753C2A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7BE8A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3E4D94"/>
    <w:multiLevelType w:val="hybridMultilevel"/>
    <w:tmpl w:val="E21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E0422"/>
    <w:multiLevelType w:val="hybridMultilevel"/>
    <w:tmpl w:val="7D0E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7B"/>
    <w:rsid w:val="000001EF"/>
    <w:rsid w:val="00007322"/>
    <w:rsid w:val="00007728"/>
    <w:rsid w:val="00024584"/>
    <w:rsid w:val="00024730"/>
    <w:rsid w:val="00055E95"/>
    <w:rsid w:val="0007021F"/>
    <w:rsid w:val="000B2BA5"/>
    <w:rsid w:val="000C51E7"/>
    <w:rsid w:val="000D2E2C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7B0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57E0"/>
    <w:rsid w:val="0079206B"/>
    <w:rsid w:val="00796076"/>
    <w:rsid w:val="007C0566"/>
    <w:rsid w:val="007C606B"/>
    <w:rsid w:val="007E6A61"/>
    <w:rsid w:val="007F5A7F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07B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4F3C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7B3A"/>
    <w:rsid w:val="00EA5099"/>
    <w:rsid w:val="00EB283B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6C45"/>
  <w15:chartTrackingRefBased/>
  <w15:docId w15:val="{9BEF2167-E819-46C0-ACCE-10D94F7E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728597E3894B9C85151BC2EF58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E716-639D-44E8-B640-96FA6D6A3878}"/>
      </w:docPartPr>
      <w:docPartBody>
        <w:p w:rsidR="00224AD9" w:rsidRDefault="00B07F09">
          <w:pPr>
            <w:pStyle w:val="39728597E3894B9C85151BC2EF584D2B"/>
          </w:pPr>
          <w:r w:rsidRPr="00CF1A49">
            <w:t>·</w:t>
          </w:r>
        </w:p>
      </w:docPartBody>
    </w:docPart>
    <w:docPart>
      <w:docPartPr>
        <w:name w:val="9039AD3964464FD587A050B2C9C9E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3C3FE-83FE-4541-8D8D-47EF7EF9A527}"/>
      </w:docPartPr>
      <w:docPartBody>
        <w:p w:rsidR="00224AD9" w:rsidRDefault="00B07F09">
          <w:pPr>
            <w:pStyle w:val="9039AD3964464FD587A050B2C9C9E383"/>
          </w:pPr>
          <w:r w:rsidRPr="00CF1A49">
            <w:t>·</w:t>
          </w:r>
        </w:p>
      </w:docPartBody>
    </w:docPart>
    <w:docPart>
      <w:docPartPr>
        <w:name w:val="FAE142F53C4044419C01200317A1B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CEBC0-5F25-447B-B8B0-CE9B5CE60D30}"/>
      </w:docPartPr>
      <w:docPartBody>
        <w:p w:rsidR="00224AD9" w:rsidRDefault="00B07F09">
          <w:pPr>
            <w:pStyle w:val="FAE142F53C4044419C01200317A1B6F3"/>
          </w:pPr>
          <w:r w:rsidRPr="00CF1A49">
            <w:t>·</w:t>
          </w:r>
        </w:p>
      </w:docPartBody>
    </w:docPart>
    <w:docPart>
      <w:docPartPr>
        <w:name w:val="981DA7B1B1E44321B8F98DCB1DE8B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C0DA1-CE57-4D6A-95D2-E531B738C2B4}"/>
      </w:docPartPr>
      <w:docPartBody>
        <w:p w:rsidR="00224AD9" w:rsidRDefault="00B07F09">
          <w:pPr>
            <w:pStyle w:val="981DA7B1B1E44321B8F98DCB1DE8B48D"/>
          </w:pPr>
          <w:r w:rsidRPr="00CF1A49">
            <w:t>Experience</w:t>
          </w:r>
        </w:p>
      </w:docPartBody>
    </w:docPart>
    <w:docPart>
      <w:docPartPr>
        <w:name w:val="74EA7ED6FDFE48E78E6C5319004F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47934-540A-4190-B80F-C64AD1CCAE55}"/>
      </w:docPartPr>
      <w:docPartBody>
        <w:p w:rsidR="00224AD9" w:rsidRDefault="00B07F09">
          <w:pPr>
            <w:pStyle w:val="74EA7ED6FDFE48E78E6C5319004F314D"/>
          </w:pPr>
          <w:r w:rsidRPr="00CF1A49">
            <w:t>Education</w:t>
          </w:r>
        </w:p>
      </w:docPartBody>
    </w:docPart>
    <w:docPart>
      <w:docPartPr>
        <w:name w:val="12E59754CD274B468A19A1B38943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FD7A-7FC6-43F2-82FC-D94F4CECDE0C}"/>
      </w:docPartPr>
      <w:docPartBody>
        <w:p w:rsidR="003E2C4D" w:rsidRDefault="00224AD9" w:rsidP="00224AD9">
          <w:pPr>
            <w:pStyle w:val="12E59754CD274B468A19A1B38943A45E"/>
          </w:pPr>
          <w:r w:rsidRPr="00CF1A49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09"/>
    <w:rsid w:val="00224AD9"/>
    <w:rsid w:val="003E2C4D"/>
    <w:rsid w:val="005C265C"/>
    <w:rsid w:val="00656FE8"/>
    <w:rsid w:val="00B0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9728597E3894B9C85151BC2EF584D2B">
    <w:name w:val="39728597E3894B9C85151BC2EF584D2B"/>
  </w:style>
  <w:style w:type="paragraph" w:customStyle="1" w:styleId="9039AD3964464FD587A050B2C9C9E383">
    <w:name w:val="9039AD3964464FD587A050B2C9C9E383"/>
  </w:style>
  <w:style w:type="paragraph" w:customStyle="1" w:styleId="FAE142F53C4044419C01200317A1B6F3">
    <w:name w:val="FAE142F53C4044419C01200317A1B6F3"/>
  </w:style>
  <w:style w:type="paragraph" w:customStyle="1" w:styleId="981DA7B1B1E44321B8F98DCB1DE8B48D">
    <w:name w:val="981DA7B1B1E44321B8F98DCB1DE8B48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4EA7ED6FDFE48E78E6C5319004F314D">
    <w:name w:val="74EA7ED6FDFE48E78E6C5319004F314D"/>
  </w:style>
  <w:style w:type="paragraph" w:customStyle="1" w:styleId="12E59754CD274B468A19A1B38943A45E">
    <w:name w:val="12E59754CD274B468A19A1B38943A45E"/>
    <w:rsid w:val="00224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2021-09-03T10:11:00Z</dcterms:created>
  <dcterms:modified xsi:type="dcterms:W3CDTF">2021-09-06T10:08:00Z</dcterms:modified>
  <cp:category/>
</cp:coreProperties>
</file>